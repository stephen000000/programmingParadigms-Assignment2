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C1" w:rsidRDefault="008204C1" w:rsidP="008204C1">
      <w:r w:rsidRPr="008204C1">
        <w:t>https://github.com/stephen000000/programmingParadigms-Assignment2.git</w:t>
      </w:r>
      <w:bookmarkStart w:id="0" w:name="_GoBack"/>
      <w:bookmarkEnd w:id="0"/>
    </w:p>
    <w:p w:rsidR="008204C1" w:rsidRDefault="008204C1" w:rsidP="008204C1"/>
    <w:p w:rsidR="008204C1" w:rsidRDefault="008204C1" w:rsidP="008204C1"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8204C1" w:rsidRDefault="008204C1" w:rsidP="008204C1">
      <w:proofErr w:type="gramStart"/>
      <w:r>
        <w:t>;Question</w:t>
      </w:r>
      <w:proofErr w:type="gramEnd"/>
      <w:r>
        <w:t xml:space="preserve"> 1</w:t>
      </w:r>
    </w:p>
    <w:p w:rsidR="008204C1" w:rsidRDefault="008204C1" w:rsidP="008204C1">
      <w:r>
        <w:t>(</w:t>
      </w:r>
      <w:proofErr w:type="gramStart"/>
      <w:r>
        <w:t>cons</w:t>
      </w:r>
      <w:proofErr w:type="gramEnd"/>
      <w:r>
        <w:t xml:space="preserve"> 10 3)</w:t>
      </w:r>
    </w:p>
    <w:p w:rsidR="008204C1" w:rsidRDefault="008204C1" w:rsidP="008204C1"/>
    <w:p w:rsidR="008204C1" w:rsidRDefault="008204C1" w:rsidP="008204C1">
      <w:r>
        <w:t>(</w:t>
      </w:r>
      <w:proofErr w:type="gramStart"/>
      <w:r>
        <w:t>cons</w:t>
      </w:r>
      <w:proofErr w:type="gramEnd"/>
      <w:r>
        <w:t xml:space="preserve"> 1 (cons 2 (cons 3 empty)))</w:t>
      </w:r>
    </w:p>
    <w:p w:rsidR="008204C1" w:rsidRDefault="008204C1" w:rsidP="008204C1"/>
    <w:p w:rsidR="008204C1" w:rsidRDefault="008204C1" w:rsidP="008204C1">
      <w:r>
        <w:t>(</w:t>
      </w:r>
      <w:proofErr w:type="gramStart"/>
      <w:r>
        <w:t>cons</w:t>
      </w:r>
      <w:proofErr w:type="gramEnd"/>
      <w:r>
        <w:t xml:space="preserve"> "a" (cons 7 (cons(cons 1 (cons 2 (cons 3 empty))) empty) ))</w:t>
      </w:r>
    </w:p>
    <w:p w:rsidR="008204C1" w:rsidRDefault="008204C1" w:rsidP="008204C1"/>
    <w:p w:rsidR="008204C1" w:rsidRDefault="008204C1" w:rsidP="008204C1">
      <w:r>
        <w:t>(</w:t>
      </w:r>
      <w:proofErr w:type="gramStart"/>
      <w:r>
        <w:t>list</w:t>
      </w:r>
      <w:proofErr w:type="gramEnd"/>
      <w:r>
        <w:t xml:space="preserve"> "a" 7 (list 1 2 3))</w:t>
      </w:r>
    </w:p>
    <w:p w:rsidR="008204C1" w:rsidRDefault="008204C1" w:rsidP="008204C1"/>
    <w:p w:rsidR="00821D0B" w:rsidRDefault="008204C1" w:rsidP="008204C1">
      <w:r>
        <w:t>(</w:t>
      </w:r>
      <w:proofErr w:type="gramStart"/>
      <w:r>
        <w:t>append</w:t>
      </w:r>
      <w:proofErr w:type="gramEnd"/>
      <w:r>
        <w:t xml:space="preserve"> '("a") '(7) '((1 2 3)))</w:t>
      </w:r>
    </w:p>
    <w:sectPr w:rsidR="0082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C1"/>
    <w:rsid w:val="008204C1"/>
    <w:rsid w:val="0082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8F59"/>
  <w15:chartTrackingRefBased/>
  <w15:docId w15:val="{98F49338-E577-4947-A451-8FA7B25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F6D6C060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 LOFTUS</dc:creator>
  <cp:keywords/>
  <dc:description/>
  <cp:lastModifiedBy>STEPHEN  LOFTUS</cp:lastModifiedBy>
  <cp:revision>1</cp:revision>
  <dcterms:created xsi:type="dcterms:W3CDTF">2018-11-08T16:09:00Z</dcterms:created>
  <dcterms:modified xsi:type="dcterms:W3CDTF">2018-11-08T16:14:00Z</dcterms:modified>
</cp:coreProperties>
</file>